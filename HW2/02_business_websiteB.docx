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06DB57C4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1141DB">
        <w:rPr>
          <w:rStyle w:val="Strong"/>
          <w:color w:val="1089D4"/>
        </w:rPr>
        <w:t>2</w:t>
      </w:r>
      <w:r w:rsidR="0086489F">
        <w:rPr>
          <w:rStyle w:val="Strong"/>
          <w:color w:val="1089D4"/>
        </w:rPr>
        <w:t>b</w:t>
      </w:r>
      <w:r w:rsidR="00CD4E8A" w:rsidRPr="0068088A">
        <w:rPr>
          <w:rStyle w:val="Strong"/>
          <w:color w:val="1089D4"/>
        </w:rPr>
        <w:t xml:space="preserve">: </w:t>
      </w:r>
      <w:r w:rsidR="001141DB">
        <w:rPr>
          <w:rStyle w:val="Strong"/>
          <w:color w:val="1089D4"/>
        </w:rPr>
        <w:t>Business Website</w:t>
      </w:r>
      <w:r w:rsidR="0086489F">
        <w:rPr>
          <w:rStyle w:val="Strong"/>
          <w:color w:val="1089D4"/>
        </w:rPr>
        <w:t xml:space="preserve"> Part 2</w:t>
      </w:r>
    </w:p>
    <w:p w14:paraId="42ABD116" w14:textId="359B437D" w:rsidR="002D4758" w:rsidRDefault="002D4758"/>
    <w:p w14:paraId="6D92A788" w14:textId="6E218823" w:rsidR="002952AB" w:rsidRPr="006A63A7" w:rsidRDefault="002952AB" w:rsidP="002952AB">
      <w:pPr>
        <w:rPr>
          <w:b/>
          <w:bCs/>
          <w:sz w:val="32"/>
          <w:szCs w:val="32"/>
        </w:rPr>
      </w:pPr>
      <w:r w:rsidRPr="006A63A7">
        <w:rPr>
          <w:b/>
          <w:bCs/>
          <w:sz w:val="32"/>
          <w:szCs w:val="32"/>
        </w:rPr>
        <w:t xml:space="preserve">Deliverables Worksheet:  Assignment </w:t>
      </w:r>
      <w:r>
        <w:rPr>
          <w:b/>
          <w:bCs/>
          <w:sz w:val="32"/>
          <w:szCs w:val="32"/>
        </w:rPr>
        <w:t>2</w:t>
      </w:r>
      <w:r w:rsidR="006C5CE2">
        <w:rPr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 xml:space="preserve"> (</w:t>
      </w:r>
      <w:r w:rsidR="000952C8">
        <w:rPr>
          <w:b/>
          <w:bCs/>
          <w:sz w:val="32"/>
          <w:szCs w:val="32"/>
        </w:rPr>
        <w:t>Business Site</w:t>
      </w:r>
      <w:r w:rsidR="006C5CE2">
        <w:rPr>
          <w:b/>
          <w:bCs/>
          <w:sz w:val="32"/>
          <w:szCs w:val="32"/>
        </w:rPr>
        <w:t xml:space="preserve"> Part 2)</w:t>
      </w:r>
    </w:p>
    <w:p w14:paraId="2E320C03" w14:textId="77777777" w:rsidR="002952AB" w:rsidRDefault="002952AB" w:rsidP="002952AB"/>
    <w:p w14:paraId="51038F74" w14:textId="3BFC3879" w:rsidR="002952AB" w:rsidRDefault="002952AB" w:rsidP="002952AB">
      <w:pPr>
        <w:pStyle w:val="ListBullet"/>
        <w:numPr>
          <w:ilvl w:val="0"/>
          <w:numId w:val="0"/>
        </w:numPr>
        <w:ind w:left="144"/>
      </w:pPr>
      <w:r w:rsidRPr="007C3D4E">
        <w:t xml:space="preserve">URL for </w:t>
      </w:r>
      <w:r>
        <w:t>site __________________________</w:t>
      </w:r>
    </w:p>
    <w:p w14:paraId="10A3301B" w14:textId="77777777" w:rsidR="002952AB" w:rsidRPr="007C3D4E" w:rsidRDefault="002952AB" w:rsidP="002952AB">
      <w:pPr>
        <w:pStyle w:val="ListBullet"/>
        <w:numPr>
          <w:ilvl w:val="0"/>
          <w:numId w:val="0"/>
        </w:numPr>
        <w:ind w:left="144"/>
      </w:pPr>
    </w:p>
    <w:p w14:paraId="546AF18B" w14:textId="69CD031B" w:rsidR="002952AB" w:rsidRDefault="002952AB" w:rsidP="002952AB">
      <w:pPr>
        <w:pStyle w:val="ListBullet"/>
        <w:numPr>
          <w:ilvl w:val="0"/>
          <w:numId w:val="47"/>
        </w:numPr>
      </w:pPr>
      <w:r>
        <w:t>HTML/CSS files uploaded to Canvas (use a zip file to combine them)</w:t>
      </w:r>
    </w:p>
    <w:p w14:paraId="71FB3701" w14:textId="08880C2F" w:rsidR="00F147AD" w:rsidRDefault="00F147AD" w:rsidP="002952AB">
      <w:pPr>
        <w:pStyle w:val="ListBullet"/>
        <w:numPr>
          <w:ilvl w:val="0"/>
          <w:numId w:val="47"/>
        </w:numPr>
      </w:pPr>
      <w:r>
        <w:t>Design document</w:t>
      </w:r>
      <w:r w:rsidR="00467AFB">
        <w:t xml:space="preserve"> from part 1</w:t>
      </w:r>
      <w:r>
        <w:t xml:space="preserve"> uploaded</w:t>
      </w:r>
    </w:p>
    <w:p w14:paraId="22FCEB3E" w14:textId="3A3F3A05" w:rsidR="00F147AD" w:rsidRDefault="00F147AD" w:rsidP="00F147AD">
      <w:pPr>
        <w:pStyle w:val="ListBullet"/>
        <w:numPr>
          <w:ilvl w:val="0"/>
          <w:numId w:val="0"/>
        </w:numPr>
        <w:ind w:left="144"/>
      </w:pPr>
      <w:r>
        <w:br/>
        <w:t>The following requirements were met:</w:t>
      </w:r>
    </w:p>
    <w:p w14:paraId="78497506" w14:textId="035E56DD" w:rsidR="00F147AD" w:rsidRPr="00B817AB" w:rsidRDefault="00F147AD" w:rsidP="00F147AD">
      <w:pPr>
        <w:pStyle w:val="ListParagraph"/>
        <w:numPr>
          <w:ilvl w:val="0"/>
          <w:numId w:val="45"/>
        </w:numPr>
      </w:pPr>
      <w:r>
        <w:t>A</w:t>
      </w:r>
      <w:r w:rsidRPr="00B817AB">
        <w:t xml:space="preserve">t least 3 pages: a home page, a contact page and </w:t>
      </w:r>
      <w:r>
        <w:t>one other page.</w:t>
      </w:r>
    </w:p>
    <w:p w14:paraId="7745CD2D" w14:textId="07639F21" w:rsidR="00F147AD" w:rsidRPr="007A77A1" w:rsidRDefault="00EB6A80" w:rsidP="00F147AD">
      <w:pPr>
        <w:pStyle w:val="ListParagraph"/>
        <w:numPr>
          <w:ilvl w:val="0"/>
          <w:numId w:val="45"/>
        </w:numPr>
        <w:rPr>
          <w:b/>
          <w:bCs/>
        </w:rPr>
      </w:pPr>
      <w:r>
        <w:t>A</w:t>
      </w:r>
      <w:r w:rsidR="00F147AD" w:rsidRPr="00B817AB">
        <w:t>t least 1</w:t>
      </w:r>
      <w:r w:rsidR="00F147AD">
        <w:t>0</w:t>
      </w:r>
      <w:r w:rsidR="00F147AD" w:rsidRPr="00974D13">
        <w:rPr>
          <w:b/>
          <w:bCs/>
        </w:rPr>
        <w:t xml:space="preserve"> </w:t>
      </w:r>
      <w:r w:rsidR="00F147AD" w:rsidRPr="00FA5DED">
        <w:t>CSS</w:t>
      </w:r>
      <w:r w:rsidR="00F147AD" w:rsidRPr="00B817AB">
        <w:t xml:space="preserve"> style rules</w:t>
      </w:r>
      <w:r w:rsidR="007A77A1">
        <w:t xml:space="preserve">: </w:t>
      </w:r>
      <w:r w:rsidR="007A77A1" w:rsidRPr="007A77A1">
        <w:rPr>
          <w:b/>
          <w:bCs/>
        </w:rPr>
        <w:t>Yep. The navigation bar got rid of that alone.</w:t>
      </w:r>
    </w:p>
    <w:p w14:paraId="4BDD2D96" w14:textId="135E5B62" w:rsidR="00F147AD" w:rsidRDefault="00EB6A80" w:rsidP="00F147AD">
      <w:pPr>
        <w:pStyle w:val="ListParagraph"/>
        <w:numPr>
          <w:ilvl w:val="0"/>
          <w:numId w:val="45"/>
        </w:numPr>
      </w:pPr>
      <w:r>
        <w:t xml:space="preserve">A form  </w:t>
      </w:r>
      <w:r w:rsidR="00900E48">
        <w:t xml:space="preserve"> - note which page</w:t>
      </w:r>
      <w:r w:rsidR="00820D2A">
        <w:t xml:space="preserve">: </w:t>
      </w:r>
      <w:r w:rsidR="00820D2A" w:rsidRPr="00820D2A">
        <w:rPr>
          <w:b/>
          <w:bCs/>
        </w:rPr>
        <w:t>Contact page</w:t>
      </w:r>
      <w:r w:rsidR="007A77A1">
        <w:rPr>
          <w:b/>
          <w:bCs/>
        </w:rPr>
        <w:t xml:space="preserve"> has 2</w:t>
      </w:r>
    </w:p>
    <w:p w14:paraId="7F2A9F3E" w14:textId="3FF970F5" w:rsidR="00F147AD" w:rsidRDefault="00900E48" w:rsidP="00F147AD">
      <w:pPr>
        <w:pStyle w:val="ListParagraph"/>
        <w:numPr>
          <w:ilvl w:val="0"/>
          <w:numId w:val="45"/>
        </w:numPr>
      </w:pPr>
      <w:r>
        <w:t>A</w:t>
      </w:r>
      <w:r w:rsidR="00F147AD">
        <w:t xml:space="preserve"> table or a list</w:t>
      </w:r>
      <w:r>
        <w:t xml:space="preserve">  - note which page</w:t>
      </w:r>
      <w:r w:rsidR="00B40CE6">
        <w:t>(s)</w:t>
      </w:r>
      <w:r w:rsidR="001B3661">
        <w:t xml:space="preserve">: </w:t>
      </w:r>
      <w:r w:rsidR="001B3661" w:rsidRPr="001B3661">
        <w:rPr>
          <w:b/>
          <w:bCs/>
        </w:rPr>
        <w:t>Home page</w:t>
      </w:r>
      <w:r w:rsidR="007A77A1">
        <w:rPr>
          <w:b/>
          <w:bCs/>
        </w:rPr>
        <w:t xml:space="preserve"> (list), services (table)</w:t>
      </w:r>
    </w:p>
    <w:p w14:paraId="212BFFDE" w14:textId="1C9728C0" w:rsidR="00F147AD" w:rsidRPr="00B817AB" w:rsidRDefault="00F147AD" w:rsidP="00F147AD">
      <w:pPr>
        <w:pStyle w:val="ListParagraph"/>
        <w:numPr>
          <w:ilvl w:val="0"/>
          <w:numId w:val="45"/>
        </w:numPr>
      </w:pPr>
      <w:r>
        <w:t xml:space="preserve">Links </w:t>
      </w:r>
      <w:r w:rsidR="00B40CE6">
        <w:t>with</w:t>
      </w:r>
      <w:r>
        <w:t xml:space="preserve"> a hover effect</w:t>
      </w:r>
      <w:r w:rsidR="00B40CE6">
        <w:t xml:space="preserve"> – where?</w:t>
      </w:r>
      <w:r w:rsidR="001B3661">
        <w:t xml:space="preserve">: </w:t>
      </w:r>
      <w:r w:rsidR="001B3661" w:rsidRPr="001B3661">
        <w:rPr>
          <w:b/>
          <w:bCs/>
        </w:rPr>
        <w:t>Navigation bar</w:t>
      </w:r>
    </w:p>
    <w:p w14:paraId="3003A252" w14:textId="18A1A50B" w:rsidR="00F147AD" w:rsidRDefault="00296E65" w:rsidP="00F147AD">
      <w:pPr>
        <w:pStyle w:val="ListParagraph"/>
        <w:numPr>
          <w:ilvl w:val="0"/>
          <w:numId w:val="45"/>
        </w:numPr>
      </w:pPr>
      <w:r>
        <w:t>A</w:t>
      </w:r>
      <w:r w:rsidR="00F147AD" w:rsidRPr="00B817AB">
        <w:t>n external stylesheet</w:t>
      </w:r>
      <w:r w:rsidR="001B3661">
        <w:t xml:space="preserve">: </w:t>
      </w:r>
      <w:r w:rsidR="001B3661" w:rsidRPr="001B3661">
        <w:rPr>
          <w:b/>
          <w:bCs/>
        </w:rPr>
        <w:t>See kikistyle.css</w:t>
      </w:r>
    </w:p>
    <w:p w14:paraId="1676DFE2" w14:textId="712687A2" w:rsidR="00F147AD" w:rsidRDefault="00296E65" w:rsidP="00F147AD">
      <w:pPr>
        <w:pStyle w:val="ListParagraph"/>
        <w:numPr>
          <w:ilvl w:val="0"/>
          <w:numId w:val="45"/>
        </w:numPr>
      </w:pPr>
      <w:r>
        <w:t>A</w:t>
      </w:r>
      <w:r w:rsidR="00F147AD" w:rsidRPr="00B817AB">
        <w:t>n internal stylesheet</w:t>
      </w:r>
      <w:r w:rsidR="00F147AD">
        <w:t xml:space="preserve"> on one of the pages</w:t>
      </w:r>
      <w:r w:rsidR="00B40CE6">
        <w:t xml:space="preserve">  - which page?</w:t>
      </w:r>
      <w:r w:rsidR="00D5145F">
        <w:t xml:space="preserve">: </w:t>
      </w:r>
      <w:r w:rsidR="00D5145F" w:rsidRPr="00D5145F">
        <w:rPr>
          <w:b/>
          <w:bCs/>
        </w:rPr>
        <w:t>Home page</w:t>
      </w:r>
    </w:p>
    <w:p w14:paraId="1D241DC6" w14:textId="0F103C04" w:rsidR="00296E65" w:rsidRDefault="00296E65" w:rsidP="00034760">
      <w:pPr>
        <w:pStyle w:val="ListParagraph"/>
        <w:numPr>
          <w:ilvl w:val="0"/>
          <w:numId w:val="45"/>
        </w:numPr>
      </w:pPr>
      <w:r>
        <w:t>A</w:t>
      </w:r>
      <w:r w:rsidR="00F147AD">
        <w:t>t least two images – one must be a background image</w:t>
      </w:r>
      <w:r>
        <w:t>:</w:t>
      </w:r>
      <w:r>
        <w:br/>
        <w:t>- note which page</w:t>
      </w:r>
      <w:r w:rsidR="00FB3DC0">
        <w:t>(</w:t>
      </w:r>
      <w:r>
        <w:t>s</w:t>
      </w:r>
      <w:r w:rsidR="00FB3DC0">
        <w:t>)</w:t>
      </w:r>
      <w:r w:rsidR="00815837">
        <w:t xml:space="preserve">: </w:t>
      </w:r>
      <w:r w:rsidR="00815837" w:rsidRPr="00F24F8D">
        <w:rPr>
          <w:b/>
          <w:bCs/>
        </w:rPr>
        <w:t xml:space="preserve">Banner (all pages), </w:t>
      </w:r>
      <w:r w:rsidR="00610D4E" w:rsidRPr="00F24F8D">
        <w:rPr>
          <w:b/>
          <w:bCs/>
        </w:rPr>
        <w:t xml:space="preserve">image on home page, </w:t>
      </w:r>
      <w:r w:rsidR="00010464">
        <w:rPr>
          <w:b/>
          <w:bCs/>
        </w:rPr>
        <w:t>cloud background (all pages</w:t>
      </w:r>
      <w:r w:rsidR="004E0200">
        <w:rPr>
          <w:b/>
          <w:bCs/>
        </w:rPr>
        <w:t>, is a background image</w:t>
      </w:r>
      <w:r w:rsidR="00010464">
        <w:rPr>
          <w:b/>
          <w:bCs/>
        </w:rPr>
        <w:t>)</w:t>
      </w:r>
    </w:p>
    <w:p w14:paraId="75E4FA73" w14:textId="5CF379B7" w:rsidR="00FF0358" w:rsidRDefault="00296E65" w:rsidP="00FF0358">
      <w:pPr>
        <w:pStyle w:val="ListParagraph"/>
        <w:numPr>
          <w:ilvl w:val="0"/>
          <w:numId w:val="45"/>
        </w:numPr>
      </w:pPr>
      <w:r>
        <w:t>A</w:t>
      </w:r>
      <w:r w:rsidR="00F147AD" w:rsidRPr="002C7DD3">
        <w:t xml:space="preserve">t least two fixed </w:t>
      </w:r>
      <w:r w:rsidR="00F147AD">
        <w:t xml:space="preserve">page </w:t>
      </w:r>
      <w:r w:rsidR="00F147AD" w:rsidRPr="002C7DD3">
        <w:t>elements</w:t>
      </w:r>
      <w:r w:rsidR="00FF0358">
        <w:t xml:space="preserve"> – what are they</w:t>
      </w:r>
      <w:r w:rsidR="001B3661">
        <w:t xml:space="preserve">: </w:t>
      </w:r>
      <w:r w:rsidR="001B3661" w:rsidRPr="001B3661">
        <w:rPr>
          <w:b/>
          <w:bCs/>
        </w:rPr>
        <w:t>Navigation bar and footer</w:t>
      </w:r>
    </w:p>
    <w:p w14:paraId="20BC5ACE" w14:textId="474FD8F7" w:rsidR="00F147AD" w:rsidRDefault="00FF0358" w:rsidP="00FF0358">
      <w:pPr>
        <w:pStyle w:val="ListParagraph"/>
        <w:numPr>
          <w:ilvl w:val="0"/>
          <w:numId w:val="45"/>
        </w:numPr>
      </w:pPr>
      <w:r>
        <w:t>R</w:t>
      </w:r>
      <w:r w:rsidR="00F147AD" w:rsidRPr="002E7AF3">
        <w:t xml:space="preserve">esponsive </w:t>
      </w:r>
      <w:r w:rsidR="00FB3DC0">
        <w:t xml:space="preserve">and </w:t>
      </w:r>
      <w:r w:rsidR="00F147AD">
        <w:t>mobile-friendly</w:t>
      </w:r>
      <w:r w:rsidR="001B3661">
        <w:t xml:space="preserve">: </w:t>
      </w:r>
      <w:r w:rsidR="00820D2A">
        <w:rPr>
          <w:b/>
          <w:bCs/>
        </w:rPr>
        <w:t>Check out the</w:t>
      </w:r>
      <w:r w:rsidR="001B3661" w:rsidRPr="001B3661">
        <w:rPr>
          <w:b/>
          <w:bCs/>
        </w:rPr>
        <w:t xml:space="preserve"> navigation bar </w:t>
      </w:r>
      <w:r w:rsidR="001B3661" w:rsidRPr="001B366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147AD">
        <w:br/>
      </w:r>
    </w:p>
    <w:p w14:paraId="0DFB8AAB" w14:textId="77777777" w:rsidR="002952AB" w:rsidRDefault="002952AB" w:rsidP="00394D31">
      <w:pPr>
        <w:pStyle w:val="ListBullet"/>
        <w:numPr>
          <w:ilvl w:val="0"/>
          <w:numId w:val="0"/>
        </w:numPr>
      </w:pPr>
    </w:p>
    <w:p w14:paraId="06037AC5" w14:textId="77777777" w:rsidR="002952AB" w:rsidRPr="00567EFA" w:rsidRDefault="002952AB" w:rsidP="002952AB">
      <w:pPr>
        <w:pStyle w:val="ListBullet"/>
        <w:numPr>
          <w:ilvl w:val="0"/>
          <w:numId w:val="0"/>
        </w:numPr>
        <w:ind w:left="144" w:hanging="144"/>
        <w:rPr>
          <w:b/>
          <w:bCs/>
        </w:rPr>
      </w:pPr>
      <w:r w:rsidRPr="00567EFA">
        <w:rPr>
          <w:b/>
          <w:bCs/>
        </w:rPr>
        <w:t>Questions:</w:t>
      </w:r>
    </w:p>
    <w:p w14:paraId="4E899754" w14:textId="7C398174" w:rsidR="002952AB" w:rsidRDefault="002952AB" w:rsidP="00971590">
      <w:pPr>
        <w:pStyle w:val="ListBullet"/>
        <w:numPr>
          <w:ilvl w:val="0"/>
          <w:numId w:val="0"/>
        </w:numPr>
        <w:ind w:left="144"/>
      </w:pPr>
    </w:p>
    <w:p w14:paraId="62A3A293" w14:textId="4AD854D4" w:rsidR="00971590" w:rsidRDefault="002952AB" w:rsidP="00971590">
      <w:r>
        <w:t>What was the most satisfying part of this assignment?</w:t>
      </w:r>
      <w:r w:rsidR="00971590">
        <w:br/>
      </w:r>
      <w:r w:rsidR="007A77A1" w:rsidRPr="007A77A1">
        <w:rPr>
          <w:i/>
          <w:iCs/>
        </w:rPr>
        <w:t>The most satisfying part of this assignment was when I finally fixed the padding and margins for my navigation bar so it would be fixed in place and also mobile responsive</w:t>
      </w:r>
      <w:r w:rsidR="007A77A1">
        <w:rPr>
          <w:i/>
          <w:iCs/>
        </w:rPr>
        <w:t>!</w:t>
      </w:r>
      <w:r w:rsidR="00971590" w:rsidRPr="007A77A1">
        <w:br/>
      </w:r>
      <w:r w:rsidR="00971590">
        <w:br/>
        <w:t>What was the most challenging part of this assignment?</w:t>
      </w:r>
    </w:p>
    <w:p w14:paraId="15BC737C" w14:textId="35B8F216" w:rsidR="00820D2A" w:rsidRPr="00820D2A" w:rsidRDefault="00820D2A" w:rsidP="00971590">
      <w:pPr>
        <w:rPr>
          <w:i/>
          <w:iCs/>
        </w:rPr>
      </w:pPr>
      <w:r w:rsidRPr="00820D2A">
        <w:rPr>
          <w:i/>
          <w:iCs/>
        </w:rPr>
        <w:t xml:space="preserve">Padding and margins was by far the most challenging part of this assignment! </w:t>
      </w:r>
      <w:r w:rsidR="007A77A1">
        <w:rPr>
          <w:i/>
          <w:iCs/>
        </w:rPr>
        <w:t>Almost every single display mishap I experienced was related to lack of padding.</w:t>
      </w:r>
    </w:p>
    <w:p w14:paraId="0F7F6176" w14:textId="3AA0BA91" w:rsidR="002952AB" w:rsidRDefault="002952AB" w:rsidP="00971590">
      <w:pPr>
        <w:pStyle w:val="ListBullet"/>
        <w:numPr>
          <w:ilvl w:val="0"/>
          <w:numId w:val="0"/>
        </w:numPr>
        <w:ind w:left="144"/>
      </w:pPr>
      <w:r>
        <w:br/>
      </w:r>
    </w:p>
    <w:p w14:paraId="7751C053" w14:textId="77777777" w:rsidR="002D4758" w:rsidRDefault="002D4758" w:rsidP="00C2769B"/>
    <w:p w14:paraId="10235B1D" w14:textId="77777777" w:rsidR="00A176F8" w:rsidRDefault="00A176F8" w:rsidP="00C2769B"/>
    <w:sectPr w:rsidR="00A176F8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1BB01" w14:textId="77777777" w:rsidR="003F06F0" w:rsidRDefault="003F06F0">
      <w:pPr>
        <w:spacing w:after="0"/>
      </w:pPr>
      <w:r>
        <w:separator/>
      </w:r>
    </w:p>
  </w:endnote>
  <w:endnote w:type="continuationSeparator" w:id="0">
    <w:p w14:paraId="4E6D620E" w14:textId="77777777" w:rsidR="003F06F0" w:rsidRDefault="003F06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C5AE96" w14:textId="77777777" w:rsidR="003F06F0" w:rsidRDefault="003F06F0">
      <w:pPr>
        <w:spacing w:after="0"/>
      </w:pPr>
      <w:r>
        <w:separator/>
      </w:r>
    </w:p>
  </w:footnote>
  <w:footnote w:type="continuationSeparator" w:id="0">
    <w:p w14:paraId="1DB5DB24" w14:textId="77777777" w:rsidR="003F06F0" w:rsidRDefault="003F06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29272D"/>
    <w:multiLevelType w:val="hybridMultilevel"/>
    <w:tmpl w:val="2FB0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B7524"/>
    <w:multiLevelType w:val="hybridMultilevel"/>
    <w:tmpl w:val="750009E2"/>
    <w:lvl w:ilvl="0" w:tplc="E530DD6E">
      <w:start w:val="1"/>
      <w:numFmt w:val="bullet"/>
      <w:lvlText w:val="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4"/>
  </w:num>
  <w:num w:numId="3" w16cid:durableId="688457849">
    <w:abstractNumId w:val="39"/>
  </w:num>
  <w:num w:numId="4" w16cid:durableId="464465768">
    <w:abstractNumId w:val="18"/>
  </w:num>
  <w:num w:numId="5" w16cid:durableId="1480610675">
    <w:abstractNumId w:val="18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7"/>
  </w:num>
  <w:num w:numId="16" w16cid:durableId="1749040517">
    <w:abstractNumId w:val="19"/>
  </w:num>
  <w:num w:numId="17" w16cid:durableId="410935614">
    <w:abstractNumId w:val="15"/>
  </w:num>
  <w:num w:numId="18" w16cid:durableId="894632189">
    <w:abstractNumId w:val="43"/>
  </w:num>
  <w:num w:numId="19" w16cid:durableId="484123264">
    <w:abstractNumId w:val="26"/>
  </w:num>
  <w:num w:numId="20" w16cid:durableId="2045250654">
    <w:abstractNumId w:val="23"/>
  </w:num>
  <w:num w:numId="21" w16cid:durableId="1773162791">
    <w:abstractNumId w:val="28"/>
  </w:num>
  <w:num w:numId="22" w16cid:durableId="1429229936">
    <w:abstractNumId w:val="12"/>
  </w:num>
  <w:num w:numId="23" w16cid:durableId="413086667">
    <w:abstractNumId w:val="27"/>
  </w:num>
  <w:num w:numId="24" w16cid:durableId="554001019">
    <w:abstractNumId w:val="37"/>
  </w:num>
  <w:num w:numId="25" w16cid:durableId="1240288620">
    <w:abstractNumId w:val="21"/>
  </w:num>
  <w:num w:numId="26" w16cid:durableId="77141308">
    <w:abstractNumId w:val="13"/>
  </w:num>
  <w:num w:numId="27" w16cid:durableId="263807760">
    <w:abstractNumId w:val="29"/>
  </w:num>
  <w:num w:numId="28" w16cid:durableId="370805319">
    <w:abstractNumId w:val="16"/>
  </w:num>
  <w:num w:numId="29" w16cid:durableId="898051669">
    <w:abstractNumId w:val="38"/>
  </w:num>
  <w:num w:numId="30" w16cid:durableId="1801612077">
    <w:abstractNumId w:val="32"/>
  </w:num>
  <w:num w:numId="31" w16cid:durableId="491146320">
    <w:abstractNumId w:val="35"/>
  </w:num>
  <w:num w:numId="32" w16cid:durableId="299380314">
    <w:abstractNumId w:val="30"/>
  </w:num>
  <w:num w:numId="33" w16cid:durableId="1652563510">
    <w:abstractNumId w:val="31"/>
  </w:num>
  <w:num w:numId="34" w16cid:durableId="339625496">
    <w:abstractNumId w:val="14"/>
  </w:num>
  <w:num w:numId="35" w16cid:durableId="273170624">
    <w:abstractNumId w:val="24"/>
  </w:num>
  <w:num w:numId="36" w16cid:durableId="2125466445">
    <w:abstractNumId w:val="44"/>
  </w:num>
  <w:num w:numId="37" w16cid:durableId="52824367">
    <w:abstractNumId w:val="33"/>
  </w:num>
  <w:num w:numId="38" w16cid:durableId="1218281344">
    <w:abstractNumId w:val="40"/>
  </w:num>
  <w:num w:numId="39" w16cid:durableId="352924367">
    <w:abstractNumId w:val="20"/>
  </w:num>
  <w:num w:numId="40" w16cid:durableId="559098027">
    <w:abstractNumId w:val="10"/>
  </w:num>
  <w:num w:numId="41" w16cid:durableId="1863785683">
    <w:abstractNumId w:val="41"/>
  </w:num>
  <w:num w:numId="42" w16cid:durableId="2094548195">
    <w:abstractNumId w:val="42"/>
  </w:num>
  <w:num w:numId="43" w16cid:durableId="1987197165">
    <w:abstractNumId w:val="25"/>
  </w:num>
  <w:num w:numId="44" w16cid:durableId="2116946585">
    <w:abstractNumId w:val="45"/>
  </w:num>
  <w:num w:numId="45" w16cid:durableId="881787095">
    <w:abstractNumId w:val="36"/>
  </w:num>
  <w:num w:numId="46" w16cid:durableId="1721631043">
    <w:abstractNumId w:val="11"/>
  </w:num>
  <w:num w:numId="47" w16cid:durableId="95586870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0464"/>
    <w:rsid w:val="00015E36"/>
    <w:rsid w:val="00027DFA"/>
    <w:rsid w:val="000343D5"/>
    <w:rsid w:val="00036283"/>
    <w:rsid w:val="0004793E"/>
    <w:rsid w:val="00076448"/>
    <w:rsid w:val="00091FE6"/>
    <w:rsid w:val="000952C8"/>
    <w:rsid w:val="000A33B0"/>
    <w:rsid w:val="000B3953"/>
    <w:rsid w:val="000B48BD"/>
    <w:rsid w:val="000B4F8E"/>
    <w:rsid w:val="00114026"/>
    <w:rsid w:val="001141DB"/>
    <w:rsid w:val="00121605"/>
    <w:rsid w:val="00124956"/>
    <w:rsid w:val="00135C65"/>
    <w:rsid w:val="00135F13"/>
    <w:rsid w:val="0015495B"/>
    <w:rsid w:val="00172B30"/>
    <w:rsid w:val="00175123"/>
    <w:rsid w:val="001A1180"/>
    <w:rsid w:val="001A148C"/>
    <w:rsid w:val="001A5FA1"/>
    <w:rsid w:val="001B11B7"/>
    <w:rsid w:val="001B3661"/>
    <w:rsid w:val="001C1A07"/>
    <w:rsid w:val="001D33B5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952AB"/>
    <w:rsid w:val="00296E65"/>
    <w:rsid w:val="002A1BCD"/>
    <w:rsid w:val="002A2B3B"/>
    <w:rsid w:val="002B4012"/>
    <w:rsid w:val="002C77B8"/>
    <w:rsid w:val="002C7DD3"/>
    <w:rsid w:val="002D4758"/>
    <w:rsid w:val="002E2F6C"/>
    <w:rsid w:val="002E469B"/>
    <w:rsid w:val="002E7AF3"/>
    <w:rsid w:val="002F30E3"/>
    <w:rsid w:val="00315DC2"/>
    <w:rsid w:val="003308D2"/>
    <w:rsid w:val="003544B9"/>
    <w:rsid w:val="00356B4A"/>
    <w:rsid w:val="003659E9"/>
    <w:rsid w:val="003661BB"/>
    <w:rsid w:val="0036643E"/>
    <w:rsid w:val="003676C5"/>
    <w:rsid w:val="00367CE8"/>
    <w:rsid w:val="003858A9"/>
    <w:rsid w:val="0038618D"/>
    <w:rsid w:val="00394D31"/>
    <w:rsid w:val="003A68BB"/>
    <w:rsid w:val="003B0391"/>
    <w:rsid w:val="003B49A8"/>
    <w:rsid w:val="003E2D26"/>
    <w:rsid w:val="003E3EB5"/>
    <w:rsid w:val="003E6EAE"/>
    <w:rsid w:val="003F06F0"/>
    <w:rsid w:val="003F44B0"/>
    <w:rsid w:val="00417DD4"/>
    <w:rsid w:val="00433F82"/>
    <w:rsid w:val="004365EE"/>
    <w:rsid w:val="00446372"/>
    <w:rsid w:val="00467AFB"/>
    <w:rsid w:val="0047050B"/>
    <w:rsid w:val="00473BD4"/>
    <w:rsid w:val="004A4D73"/>
    <w:rsid w:val="004B3A36"/>
    <w:rsid w:val="004D52B4"/>
    <w:rsid w:val="004E0200"/>
    <w:rsid w:val="004E3BA9"/>
    <w:rsid w:val="004E5BA7"/>
    <w:rsid w:val="0050747C"/>
    <w:rsid w:val="00532EAE"/>
    <w:rsid w:val="0053522C"/>
    <w:rsid w:val="00540212"/>
    <w:rsid w:val="00544E8A"/>
    <w:rsid w:val="00571634"/>
    <w:rsid w:val="0058421E"/>
    <w:rsid w:val="0059569D"/>
    <w:rsid w:val="005A38F7"/>
    <w:rsid w:val="005A6CD3"/>
    <w:rsid w:val="005D24DB"/>
    <w:rsid w:val="00607A0F"/>
    <w:rsid w:val="00610D4E"/>
    <w:rsid w:val="00613009"/>
    <w:rsid w:val="00623695"/>
    <w:rsid w:val="00626900"/>
    <w:rsid w:val="006302B0"/>
    <w:rsid w:val="00635885"/>
    <w:rsid w:val="0063645A"/>
    <w:rsid w:val="006432C2"/>
    <w:rsid w:val="00645A75"/>
    <w:rsid w:val="00662522"/>
    <w:rsid w:val="00662BB5"/>
    <w:rsid w:val="006763F8"/>
    <w:rsid w:val="0068088A"/>
    <w:rsid w:val="006B1377"/>
    <w:rsid w:val="006B4695"/>
    <w:rsid w:val="006B5436"/>
    <w:rsid w:val="006B79B2"/>
    <w:rsid w:val="006C22BB"/>
    <w:rsid w:val="006C3259"/>
    <w:rsid w:val="006C5CE2"/>
    <w:rsid w:val="006D1F82"/>
    <w:rsid w:val="006F36C3"/>
    <w:rsid w:val="006F7190"/>
    <w:rsid w:val="0070718E"/>
    <w:rsid w:val="0071041A"/>
    <w:rsid w:val="00727E84"/>
    <w:rsid w:val="00733A4B"/>
    <w:rsid w:val="00743788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7A1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31C4"/>
    <w:rsid w:val="007F6BF6"/>
    <w:rsid w:val="007F7CBE"/>
    <w:rsid w:val="00805A4E"/>
    <w:rsid w:val="00814486"/>
    <w:rsid w:val="00815837"/>
    <w:rsid w:val="00820D2A"/>
    <w:rsid w:val="00834266"/>
    <w:rsid w:val="008522AB"/>
    <w:rsid w:val="00855DE9"/>
    <w:rsid w:val="008630D1"/>
    <w:rsid w:val="0086489F"/>
    <w:rsid w:val="00865AAC"/>
    <w:rsid w:val="008839B5"/>
    <w:rsid w:val="00883B4C"/>
    <w:rsid w:val="008901B5"/>
    <w:rsid w:val="008936F2"/>
    <w:rsid w:val="00897784"/>
    <w:rsid w:val="008A53D7"/>
    <w:rsid w:val="008B7001"/>
    <w:rsid w:val="008C3F6F"/>
    <w:rsid w:val="008C63ED"/>
    <w:rsid w:val="008D416A"/>
    <w:rsid w:val="008E7FCF"/>
    <w:rsid w:val="008F611B"/>
    <w:rsid w:val="008F7499"/>
    <w:rsid w:val="00900E48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1590"/>
    <w:rsid w:val="00974D13"/>
    <w:rsid w:val="00986D1B"/>
    <w:rsid w:val="009A121B"/>
    <w:rsid w:val="009A4F92"/>
    <w:rsid w:val="009B119F"/>
    <w:rsid w:val="009C1C80"/>
    <w:rsid w:val="009C6F30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2C9F"/>
    <w:rsid w:val="00A35711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A67CC"/>
    <w:rsid w:val="00AB6660"/>
    <w:rsid w:val="00AD7EF8"/>
    <w:rsid w:val="00AE5FA3"/>
    <w:rsid w:val="00B068D7"/>
    <w:rsid w:val="00B07992"/>
    <w:rsid w:val="00B11074"/>
    <w:rsid w:val="00B1156E"/>
    <w:rsid w:val="00B12549"/>
    <w:rsid w:val="00B15429"/>
    <w:rsid w:val="00B16CCF"/>
    <w:rsid w:val="00B212EB"/>
    <w:rsid w:val="00B350CC"/>
    <w:rsid w:val="00B40CE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F243F"/>
    <w:rsid w:val="00C25FBF"/>
    <w:rsid w:val="00C2769B"/>
    <w:rsid w:val="00C35813"/>
    <w:rsid w:val="00C423AC"/>
    <w:rsid w:val="00C45B61"/>
    <w:rsid w:val="00C47AA4"/>
    <w:rsid w:val="00C60E0D"/>
    <w:rsid w:val="00C70C09"/>
    <w:rsid w:val="00C86F7C"/>
    <w:rsid w:val="00C91EC5"/>
    <w:rsid w:val="00CA04E9"/>
    <w:rsid w:val="00CA7742"/>
    <w:rsid w:val="00CC210F"/>
    <w:rsid w:val="00CD36A2"/>
    <w:rsid w:val="00CD4E8A"/>
    <w:rsid w:val="00CD7785"/>
    <w:rsid w:val="00CE63C3"/>
    <w:rsid w:val="00CF3DD4"/>
    <w:rsid w:val="00CF5A6F"/>
    <w:rsid w:val="00D04E9F"/>
    <w:rsid w:val="00D246FF"/>
    <w:rsid w:val="00D352FB"/>
    <w:rsid w:val="00D3627E"/>
    <w:rsid w:val="00D5145F"/>
    <w:rsid w:val="00D6069B"/>
    <w:rsid w:val="00D658C1"/>
    <w:rsid w:val="00D673F9"/>
    <w:rsid w:val="00D74561"/>
    <w:rsid w:val="00D8252A"/>
    <w:rsid w:val="00DA7464"/>
    <w:rsid w:val="00DA7D2B"/>
    <w:rsid w:val="00DB2ACB"/>
    <w:rsid w:val="00DC2BC7"/>
    <w:rsid w:val="00DD19BC"/>
    <w:rsid w:val="00DE035F"/>
    <w:rsid w:val="00E018A0"/>
    <w:rsid w:val="00E24117"/>
    <w:rsid w:val="00E32177"/>
    <w:rsid w:val="00E43BDD"/>
    <w:rsid w:val="00E472C3"/>
    <w:rsid w:val="00E57191"/>
    <w:rsid w:val="00E6490C"/>
    <w:rsid w:val="00E86F27"/>
    <w:rsid w:val="00EA5BE2"/>
    <w:rsid w:val="00EA6ED6"/>
    <w:rsid w:val="00EB11E2"/>
    <w:rsid w:val="00EB6A80"/>
    <w:rsid w:val="00EC0936"/>
    <w:rsid w:val="00ED79DD"/>
    <w:rsid w:val="00EE1B51"/>
    <w:rsid w:val="00EE25E4"/>
    <w:rsid w:val="00EF14A7"/>
    <w:rsid w:val="00EF6644"/>
    <w:rsid w:val="00F147AD"/>
    <w:rsid w:val="00F24F8D"/>
    <w:rsid w:val="00F318DE"/>
    <w:rsid w:val="00F43AE2"/>
    <w:rsid w:val="00F649AF"/>
    <w:rsid w:val="00F7212A"/>
    <w:rsid w:val="00F76D8B"/>
    <w:rsid w:val="00F814CB"/>
    <w:rsid w:val="00F84105"/>
    <w:rsid w:val="00FA5DED"/>
    <w:rsid w:val="00FB092A"/>
    <w:rsid w:val="00FB3DC0"/>
    <w:rsid w:val="00FB6249"/>
    <w:rsid w:val="00FC1FF1"/>
    <w:rsid w:val="00FC2125"/>
    <w:rsid w:val="00FD4098"/>
    <w:rsid w:val="00FD7DB2"/>
    <w:rsid w:val="00FE567A"/>
    <w:rsid w:val="00FF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547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Sarah Fung</cp:lastModifiedBy>
  <cp:revision>134</cp:revision>
  <cp:lastPrinted>2019-03-26T17:28:00Z</cp:lastPrinted>
  <dcterms:created xsi:type="dcterms:W3CDTF">2021-01-22T18:19:00Z</dcterms:created>
  <dcterms:modified xsi:type="dcterms:W3CDTF">2025-02-10T07:28:00Z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